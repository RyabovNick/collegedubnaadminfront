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35" w:rsidRDefault="00C64B35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64B35" w:rsidRDefault="00C64B35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ОБРАЗЕЦ ЗАЯВЛЕНИЯ НА ОКАЗАНИЕ МАТЕРИАЛЬНОЙ ПОМОЩИ</w:t>
      </w: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Руководителю колледжа</w:t>
      </w:r>
    </w:p>
    <w:p w:rsidR="00C64B35" w:rsidRPr="00DA6A91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университета «Дубна»     </w:t>
      </w:r>
    </w:p>
    <w:p w:rsidR="00C64B35" w:rsidRPr="00DA6A91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К</w:t>
      </w:r>
      <w:r>
        <w:rPr>
          <w:rFonts w:ascii="Times New Roman" w:hAnsi="Times New Roman"/>
          <w:color w:val="000000"/>
          <w:sz w:val="24"/>
          <w:szCs w:val="24"/>
        </w:rPr>
        <w:t>урлапову</w:t>
      </w:r>
      <w:r w:rsidRPr="00DA6A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DA6A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DA6A91">
        <w:rPr>
          <w:rFonts w:ascii="Times New Roman" w:hAnsi="Times New Roman"/>
          <w:color w:val="000000"/>
          <w:sz w:val="24"/>
          <w:szCs w:val="24"/>
        </w:rPr>
        <w:t>.</w:t>
      </w:r>
    </w:p>
    <w:p w:rsidR="00C64B35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обучающегося</w:t>
      </w:r>
      <w:r w:rsidRPr="00DA6A91">
        <w:rPr>
          <w:rFonts w:ascii="Times New Roman" w:hAnsi="Times New Roman"/>
          <w:color w:val="000000"/>
          <w:sz w:val="24"/>
          <w:szCs w:val="24"/>
        </w:rPr>
        <w:t xml:space="preserve"> очной </w:t>
      </w:r>
    </w:p>
    <w:p w:rsidR="00C64B35" w:rsidRPr="00DA6A91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бюджетной формы обучения </w:t>
      </w:r>
    </w:p>
    <w:p w:rsidR="00C64B35" w:rsidRPr="00DA6A91" w:rsidRDefault="00C64B35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группы № ________________</w:t>
      </w:r>
    </w:p>
    <w:p w:rsidR="00C64B35" w:rsidRPr="00DA6A91" w:rsidRDefault="00C64B35" w:rsidP="00A05820">
      <w:pPr>
        <w:tabs>
          <w:tab w:val="left" w:pos="5387"/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ФИО_______________________________________________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____________________________</w:t>
      </w:r>
    </w:p>
    <w:p w:rsidR="00C64B35" w:rsidRPr="00DA6A91" w:rsidRDefault="00C64B35" w:rsidP="00A05820">
      <w:pPr>
        <w:tabs>
          <w:tab w:val="left" w:pos="5387"/>
          <w:tab w:val="left" w:pos="6946"/>
        </w:tabs>
        <w:spacing w:line="240" w:lineRule="auto"/>
        <w:ind w:hanging="1134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tabs>
          <w:tab w:val="left" w:pos="5387"/>
          <w:tab w:val="left" w:pos="6946"/>
        </w:tabs>
        <w:spacing w:line="240" w:lineRule="auto"/>
        <w:ind w:hanging="1134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заявление.</w:t>
      </w: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line="24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Прошу Вас рассмотреть вопрос об оказании мне единовременной материальной помощи в связи с тем, что………… </w:t>
      </w:r>
      <w:r w:rsidRPr="00DA6A91">
        <w:rPr>
          <w:rFonts w:ascii="Times New Roman" w:hAnsi="Times New Roman"/>
          <w:i/>
          <w:color w:val="000000"/>
          <w:sz w:val="24"/>
          <w:szCs w:val="24"/>
        </w:rPr>
        <w:t>(далее указывается одна главная причина и в скобках уточняются возможные дополнительные обстоятельства сложившейся ситуации)</w:t>
      </w:r>
      <w:r w:rsidRPr="00DA6A91">
        <w:rPr>
          <w:rFonts w:ascii="Times New Roman" w:hAnsi="Times New Roman"/>
          <w:color w:val="000000"/>
          <w:sz w:val="24"/>
          <w:szCs w:val="24"/>
        </w:rPr>
        <w:t>.</w:t>
      </w: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К заявлению прилагаю:</w:t>
      </w: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1. ____________________________________________________________________________</w:t>
      </w:r>
    </w:p>
    <w:p w:rsidR="00C64B35" w:rsidRPr="00DA6A91" w:rsidRDefault="00C64B35" w:rsidP="00A0582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bCs/>
          <w:color w:val="000000"/>
          <w:sz w:val="24"/>
          <w:szCs w:val="24"/>
        </w:rPr>
        <w:t xml:space="preserve">указать </w:t>
      </w:r>
      <w:r w:rsidRPr="00DA6A91">
        <w:rPr>
          <w:rFonts w:ascii="Times New Roman" w:hAnsi="Times New Roman"/>
          <w:i/>
          <w:iCs/>
          <w:color w:val="000000"/>
          <w:sz w:val="24"/>
          <w:szCs w:val="24"/>
        </w:rPr>
        <w:t>вид документа (справка, удостоверение, свидетельство, др.)</w:t>
      </w:r>
    </w:p>
    <w:p w:rsidR="00C64B35" w:rsidRPr="00DA6A91" w:rsidRDefault="00C64B35" w:rsidP="00A05820">
      <w:pPr>
        <w:spacing w:line="240" w:lineRule="auto"/>
        <w:ind w:left="4536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after="0" w:line="240" w:lineRule="auto"/>
        <w:ind w:left="3544"/>
        <w:jc w:val="right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Телефон_________________</w:t>
      </w:r>
    </w:p>
    <w:p w:rsidR="00C64B35" w:rsidRPr="00DA6A91" w:rsidRDefault="00C64B35" w:rsidP="00A05820">
      <w:pPr>
        <w:spacing w:after="0" w:line="240" w:lineRule="auto"/>
        <w:ind w:left="3544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after="0" w:line="240" w:lineRule="auto"/>
        <w:ind w:left="3544"/>
        <w:jc w:val="right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Подпись_____________   Дата____________</w:t>
      </w:r>
    </w:p>
    <w:p w:rsidR="00C64B35" w:rsidRPr="00DA6A91" w:rsidRDefault="00C64B35" w:rsidP="00A05820">
      <w:pPr>
        <w:spacing w:after="0" w:line="240" w:lineRule="auto"/>
        <w:ind w:left="4536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64B35" w:rsidRPr="00DA6A91" w:rsidRDefault="00C64B35" w:rsidP="00A05820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64B35" w:rsidRPr="00A652A2" w:rsidRDefault="00C64B35" w:rsidP="00A05820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:rsidR="00C64B35" w:rsidRDefault="00C64B35" w:rsidP="00A05820">
      <w:pPr>
        <w:spacing w:after="150" w:line="315" w:lineRule="atLeast"/>
        <w:jc w:val="center"/>
      </w:pPr>
    </w:p>
    <w:sectPr w:rsidR="00C64B35" w:rsidSect="00A0582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820"/>
    <w:rsid w:val="00277EB3"/>
    <w:rsid w:val="003E40A7"/>
    <w:rsid w:val="00434A59"/>
    <w:rsid w:val="004373CB"/>
    <w:rsid w:val="00441E35"/>
    <w:rsid w:val="00554B3D"/>
    <w:rsid w:val="0059064B"/>
    <w:rsid w:val="008329D8"/>
    <w:rsid w:val="00A05820"/>
    <w:rsid w:val="00A25202"/>
    <w:rsid w:val="00A652A2"/>
    <w:rsid w:val="00C64B35"/>
    <w:rsid w:val="00C7049E"/>
    <w:rsid w:val="00D04927"/>
    <w:rsid w:val="00DA6A91"/>
    <w:rsid w:val="00E421A8"/>
    <w:rsid w:val="00FF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2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l-listitem-primary-content">
    <w:name w:val="mdl-list__item-primary-content"/>
    <w:basedOn w:val="DefaultParagraphFont"/>
    <w:uiPriority w:val="99"/>
    <w:rsid w:val="00A0582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112</Words>
  <Characters>641</Characters>
  <Application>Microsoft Office Outlook</Application>
  <DocSecurity>0</DocSecurity>
  <Lines>0</Lines>
  <Paragraphs>0</Paragraphs>
  <ScaleCrop>false</ScaleCrop>
  <Company>Колледж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3</cp:revision>
  <dcterms:created xsi:type="dcterms:W3CDTF">2018-04-02T09:21:00Z</dcterms:created>
  <dcterms:modified xsi:type="dcterms:W3CDTF">2018-04-02T11:35:00Z</dcterms:modified>
</cp:coreProperties>
</file>