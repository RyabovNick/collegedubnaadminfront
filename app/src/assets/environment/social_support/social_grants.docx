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8D" w:rsidRPr="00DA6A91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ОБРАЗЕЦ ЗАЯВЛЕНИЯ НА НАЗНАЧЕНИЕ СОЦИАЛЬНОЙ СТИПЕНДИИ</w:t>
      </w:r>
    </w:p>
    <w:p w:rsidR="0056758D" w:rsidRPr="00DA6A91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left="5387" w:firstLine="1134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left="5387" w:firstLine="1134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Руководителю колледжа</w:t>
      </w:r>
    </w:p>
    <w:p w:rsidR="0056758D" w:rsidRPr="00DA6A91" w:rsidRDefault="0056758D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университета «Дубна»     </w:t>
      </w:r>
    </w:p>
    <w:p w:rsidR="0056758D" w:rsidRPr="00DA6A91" w:rsidRDefault="0056758D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К</w:t>
      </w:r>
      <w:r>
        <w:rPr>
          <w:rFonts w:ascii="Times New Roman" w:hAnsi="Times New Roman"/>
          <w:color w:val="000000"/>
          <w:sz w:val="24"/>
          <w:szCs w:val="24"/>
        </w:rPr>
        <w:t>урлапову</w:t>
      </w:r>
      <w:r w:rsidRPr="00DA6A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DA6A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DA6A91">
        <w:rPr>
          <w:rFonts w:ascii="Times New Roman" w:hAnsi="Times New Roman"/>
          <w:color w:val="000000"/>
          <w:sz w:val="24"/>
          <w:szCs w:val="24"/>
        </w:rPr>
        <w:t>.</w:t>
      </w:r>
    </w:p>
    <w:p w:rsidR="0056758D" w:rsidRDefault="0056758D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обучающегося</w:t>
      </w:r>
      <w:r w:rsidRPr="00DA6A91">
        <w:rPr>
          <w:rFonts w:ascii="Times New Roman" w:hAnsi="Times New Roman"/>
          <w:color w:val="000000"/>
          <w:sz w:val="24"/>
          <w:szCs w:val="24"/>
        </w:rPr>
        <w:t xml:space="preserve"> очной </w:t>
      </w:r>
    </w:p>
    <w:p w:rsidR="0056758D" w:rsidRPr="00DA6A91" w:rsidRDefault="0056758D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бюджетной формы обучения </w:t>
      </w:r>
    </w:p>
    <w:p w:rsidR="0056758D" w:rsidRPr="00DA6A91" w:rsidRDefault="0056758D" w:rsidP="00A05820">
      <w:pPr>
        <w:tabs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группы № ________________</w:t>
      </w:r>
    </w:p>
    <w:p w:rsidR="0056758D" w:rsidRPr="00DA6A91" w:rsidRDefault="0056758D" w:rsidP="00A05820">
      <w:pPr>
        <w:tabs>
          <w:tab w:val="left" w:pos="5387"/>
          <w:tab w:val="left" w:pos="6946"/>
        </w:tabs>
        <w:spacing w:after="0" w:line="240" w:lineRule="auto"/>
        <w:ind w:left="5387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ФИО_______________________________________________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>____________________________</w:t>
      </w:r>
    </w:p>
    <w:p w:rsidR="0056758D" w:rsidRPr="00DA6A91" w:rsidRDefault="0056758D" w:rsidP="00A05820">
      <w:pPr>
        <w:tabs>
          <w:tab w:val="left" w:pos="5387"/>
          <w:tab w:val="left" w:pos="6946"/>
        </w:tabs>
        <w:spacing w:line="240" w:lineRule="auto"/>
        <w:ind w:hanging="1134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left="5387" w:right="-1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bCs/>
          <w:color w:val="000000"/>
          <w:spacing w:val="1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bCs/>
          <w:color w:val="000000"/>
          <w:spacing w:val="1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jc w:val="center"/>
        <w:rPr>
          <w:rFonts w:ascii="Times New Roman" w:hAnsi="Times New Roman"/>
          <w:bCs/>
          <w:color w:val="000000"/>
          <w:spacing w:val="10"/>
          <w:sz w:val="24"/>
          <w:szCs w:val="24"/>
        </w:rPr>
      </w:pPr>
      <w:r w:rsidRPr="00DA6A91">
        <w:rPr>
          <w:rFonts w:ascii="Times New Roman" w:hAnsi="Times New Roman"/>
          <w:bCs/>
          <w:color w:val="000000"/>
          <w:spacing w:val="10"/>
          <w:sz w:val="24"/>
          <w:szCs w:val="24"/>
        </w:rPr>
        <w:t>заявление.</w:t>
      </w:r>
    </w:p>
    <w:p w:rsidR="0056758D" w:rsidRPr="00DA6A91" w:rsidRDefault="0056758D" w:rsidP="00A05820">
      <w:pPr>
        <w:spacing w:after="0" w:line="240" w:lineRule="auto"/>
        <w:ind w:firstLine="706"/>
        <w:jc w:val="center"/>
        <w:rPr>
          <w:rFonts w:ascii="Times New Roman" w:hAnsi="Times New Roman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Я,________________________________________________, прошу Вас рассмотреть вопрос о назначении мне государственной социальной стипендии на основании отнесения меня к категории: _______________________________________________________________________________________________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>_____________________</w:t>
      </w:r>
      <w:r w:rsidRPr="00DA6A91">
        <w:rPr>
          <w:rFonts w:ascii="Times New Roman" w:hAnsi="Times New Roman"/>
          <w:color w:val="000000"/>
          <w:sz w:val="24"/>
          <w:szCs w:val="24"/>
        </w:rPr>
        <w:t>____________________________________________________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>_____</w:t>
      </w:r>
    </w:p>
    <w:p w:rsidR="0056758D" w:rsidRPr="00DA6A91" w:rsidRDefault="0056758D" w:rsidP="00A0582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A6A91">
        <w:rPr>
          <w:rFonts w:ascii="Times New Roman" w:hAnsi="Times New Roman"/>
          <w:bCs/>
          <w:color w:val="000000"/>
          <w:sz w:val="20"/>
          <w:szCs w:val="20"/>
        </w:rPr>
        <w:t>(указать категорию лиц)</w:t>
      </w:r>
    </w:p>
    <w:p w:rsidR="0056758D" w:rsidRPr="00DA6A91" w:rsidRDefault="0056758D" w:rsidP="00A05820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bookmarkStart w:id="0" w:name="OLE_LINK152"/>
    </w:p>
    <w:bookmarkEnd w:id="0"/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ab/>
      </w: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К заявлению прилагаю:</w:t>
      </w: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>1. _____________________________________________________________________</w:t>
      </w:r>
    </w:p>
    <w:p w:rsidR="0056758D" w:rsidRPr="00DA6A91" w:rsidRDefault="0056758D" w:rsidP="00A05820">
      <w:pPr>
        <w:spacing w:after="0" w:line="240" w:lineRule="auto"/>
        <w:ind w:firstLine="706"/>
        <w:jc w:val="center"/>
        <w:rPr>
          <w:rFonts w:ascii="Times New Roman" w:hAnsi="Times New Roman"/>
          <w:sz w:val="24"/>
          <w:szCs w:val="24"/>
        </w:rPr>
      </w:pPr>
      <w:r w:rsidRPr="00DA6A91">
        <w:rPr>
          <w:rFonts w:ascii="Times New Roman" w:hAnsi="Times New Roman"/>
          <w:bCs/>
          <w:color w:val="000000"/>
          <w:sz w:val="24"/>
          <w:szCs w:val="24"/>
        </w:rPr>
        <w:t xml:space="preserve">указать </w:t>
      </w:r>
      <w:r w:rsidRPr="00DA6A91">
        <w:rPr>
          <w:rFonts w:ascii="Times New Roman" w:hAnsi="Times New Roman"/>
          <w:i/>
          <w:iCs/>
          <w:color w:val="000000"/>
          <w:spacing w:val="-10"/>
          <w:sz w:val="24"/>
          <w:szCs w:val="24"/>
        </w:rPr>
        <w:t>вид документа (справка, удостоверение, свидетельство, др.): кем и когда выдан документ</w:t>
      </w: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ind w:firstLine="706"/>
        <w:rPr>
          <w:rFonts w:ascii="Times New Roman" w:hAnsi="Times New Roman"/>
          <w:color w:val="000000"/>
          <w:sz w:val="24"/>
          <w:szCs w:val="24"/>
        </w:rPr>
      </w:pPr>
    </w:p>
    <w:p w:rsidR="0056758D" w:rsidRPr="00DA6A91" w:rsidRDefault="0056758D" w:rsidP="00A05820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Телефон_________________</w:t>
      </w:r>
    </w:p>
    <w:p w:rsidR="0056758D" w:rsidRPr="00DA6A91" w:rsidRDefault="0056758D" w:rsidP="00A05820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DA6A91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Подпись_______________  Дата____________</w:t>
      </w:r>
    </w:p>
    <w:p w:rsidR="0056758D" w:rsidRPr="00DA6A91" w:rsidRDefault="0056758D" w:rsidP="00A05820">
      <w:pPr>
        <w:spacing w:after="0" w:line="240" w:lineRule="auto"/>
        <w:ind w:left="4536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758D" w:rsidRDefault="0056758D" w:rsidP="00A0582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sectPr w:rsidR="0056758D" w:rsidSect="00A0582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820"/>
    <w:rsid w:val="00277EB3"/>
    <w:rsid w:val="002F0300"/>
    <w:rsid w:val="003E40A7"/>
    <w:rsid w:val="00434A59"/>
    <w:rsid w:val="004373CB"/>
    <w:rsid w:val="00441E35"/>
    <w:rsid w:val="00554B3D"/>
    <w:rsid w:val="0056758D"/>
    <w:rsid w:val="0059064B"/>
    <w:rsid w:val="007B5CA7"/>
    <w:rsid w:val="00A05820"/>
    <w:rsid w:val="00A652A2"/>
    <w:rsid w:val="00AD0417"/>
    <w:rsid w:val="00D04927"/>
    <w:rsid w:val="00D85868"/>
    <w:rsid w:val="00DA6A91"/>
    <w:rsid w:val="00E421A8"/>
    <w:rsid w:val="00FF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2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dl-listitem-primary-content">
    <w:name w:val="mdl-list__item-primary-content"/>
    <w:basedOn w:val="DefaultParagraphFont"/>
    <w:uiPriority w:val="99"/>
    <w:rsid w:val="00A0582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156</Words>
  <Characters>894</Characters>
  <Application>Microsoft Office Outlook</Application>
  <DocSecurity>0</DocSecurity>
  <Lines>0</Lines>
  <Paragraphs>0</Paragraphs>
  <ScaleCrop>false</ScaleCrop>
  <Company>Колледж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ЗАЯВЛЕНИЯ НА НАЗНАЧЕНИЕ СОЦИАЛЬНОЙ СТИПЕНДИИ</dc:title>
  <dc:subject/>
  <dc:creator>Admin</dc:creator>
  <cp:keywords/>
  <dc:description/>
  <cp:lastModifiedBy>Sergey</cp:lastModifiedBy>
  <cp:revision>3</cp:revision>
  <dcterms:created xsi:type="dcterms:W3CDTF">2018-04-02T11:34:00Z</dcterms:created>
  <dcterms:modified xsi:type="dcterms:W3CDTF">2018-04-02T11:34:00Z</dcterms:modified>
</cp:coreProperties>
</file>